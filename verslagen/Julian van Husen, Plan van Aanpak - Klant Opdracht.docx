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71C47A42" w:rsidR="004F7A96" w:rsidRPr="00E4374F" w:rsidRDefault="0023566C" w:rsidP="00FE3C2E">
                    <w:pPr>
                      <w:pStyle w:val="Title"/>
                      <w:jc w:val="center"/>
                      <w:rPr>
                        <w:rFonts w:ascii="Arial" w:hAnsi="Arial" w:cs="Arial"/>
                        <w:color w:val="auto"/>
                        <w:sz w:val="96"/>
                      </w:rPr>
                    </w:pPr>
                    <w:r>
                      <w:rPr>
                        <w:rFonts w:ascii="Plaid XL" w:hAnsi="Plaid XL" w:cs="Arial"/>
                        <w:color w:val="auto"/>
                        <w:sz w:val="52"/>
                        <w:szCs w:val="44"/>
                      </w:rPr>
                      <w:t>KLANT OPDRACHT</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71DBA74E" w:rsidR="004F7A96" w:rsidRPr="00E4374F" w:rsidRDefault="00CA27C3"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 xml:space="preserve">KEUZEDEEL </w:t>
                    </w:r>
                    <w:r w:rsidR="00EB3A3C">
                      <w:rPr>
                        <w:rFonts w:ascii="PP Right Grotesk Text Wide Medi" w:hAnsi="PP Right Grotesk Text Wide Medi" w:cs="Arial"/>
                        <w:color w:val="auto"/>
                        <w:sz w:val="36"/>
                        <w:szCs w:val="36"/>
                      </w:rPr>
                      <w:t>FRONT END</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E39D3C2"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6CFBE7B3" w14:textId="687C8C16" w:rsidR="00CA27C3" w:rsidRDefault="00CA27C3" w:rsidP="00CA27C3">
      <w:pPr>
        <w:tabs>
          <w:tab w:val="left" w:pos="3315"/>
        </w:tabs>
        <w:spacing w:after="0"/>
        <w:rPr>
          <w:rFonts w:ascii="PlaidS" w:hAnsi="PlaidS" w:cs="Arial"/>
          <w:b/>
          <w:bCs/>
          <w:shd w:val="clear" w:color="auto" w:fill="FAF9F8"/>
        </w:rPr>
      </w:pPr>
      <w:r>
        <w:rPr>
          <w:rFonts w:ascii="Arial" w:hAnsi="Arial" w:cs="Arial"/>
          <w:sz w:val="36"/>
          <w:szCs w:val="36"/>
          <w:shd w:val="clear" w:color="auto" w:fill="FAF9F8"/>
        </w:rPr>
        <w:lastRenderedPageBreak/>
        <w:br/>
      </w:r>
      <w:r w:rsidR="0023566C">
        <w:rPr>
          <w:rFonts w:ascii="PlaidS" w:hAnsi="PlaidS" w:cs="Arial"/>
          <w:b/>
          <w:bCs/>
          <w:shd w:val="clear" w:color="auto" w:fill="FAF9F8"/>
        </w:rPr>
        <w:t>Inleiding</w:t>
      </w:r>
    </w:p>
    <w:p w14:paraId="5D54F5AB" w14:textId="790F8185" w:rsidR="0023566C" w:rsidRDefault="0023566C" w:rsidP="00CA27C3">
      <w:pPr>
        <w:tabs>
          <w:tab w:val="left" w:pos="3315"/>
        </w:tabs>
        <w:spacing w:after="0"/>
        <w:rPr>
          <w:rFonts w:ascii="PlaidS" w:hAnsi="PlaidS" w:cs="Arial"/>
          <w:shd w:val="clear" w:color="auto" w:fill="FAF9F8"/>
        </w:rPr>
      </w:pPr>
      <w:r>
        <w:rPr>
          <w:rFonts w:ascii="PlaidS" w:hAnsi="PlaidS" w:cs="Arial"/>
          <w:shd w:val="clear" w:color="auto" w:fill="FAF9F8"/>
        </w:rPr>
        <w:t>Dit document is toegewijd aan de klantopdracht van “Van Ginneke Architectuur”. Aan mij de taak om de website te moderniseren en zorgen dat er een consistente lay-out over de hele site toegepast is. Ook moet de website volledig responsive zijn.</w:t>
      </w:r>
    </w:p>
    <w:p w14:paraId="62E8B916" w14:textId="77777777" w:rsidR="0023566C" w:rsidRDefault="0023566C">
      <w:pPr>
        <w:rPr>
          <w:rFonts w:ascii="PlaidS" w:hAnsi="PlaidS" w:cs="Arial"/>
          <w:shd w:val="clear" w:color="auto" w:fill="FAF9F8"/>
        </w:rPr>
      </w:pPr>
      <w:r>
        <w:rPr>
          <w:rFonts w:ascii="PlaidS" w:hAnsi="PlaidS" w:cs="Arial"/>
          <w:shd w:val="clear" w:color="auto" w:fill="FAF9F8"/>
        </w:rPr>
        <w:br w:type="page"/>
      </w:r>
    </w:p>
    <w:p w14:paraId="1B31688B" w14:textId="06BB1624" w:rsidR="0023566C" w:rsidRDefault="0023566C" w:rsidP="00CA27C3">
      <w:pPr>
        <w:tabs>
          <w:tab w:val="left" w:pos="3315"/>
        </w:tabs>
        <w:spacing w:after="0"/>
        <w:rPr>
          <w:rFonts w:ascii="PlaidS" w:hAnsi="PlaidS" w:cs="Arial"/>
          <w:b/>
          <w:bCs/>
          <w:shd w:val="clear" w:color="auto" w:fill="FAF9F8"/>
        </w:rPr>
      </w:pPr>
      <w:r w:rsidRPr="0023566C">
        <w:rPr>
          <w:rFonts w:ascii="PlaidS" w:hAnsi="PlaidS" w:cs="Arial"/>
          <w:b/>
          <w:bCs/>
          <w:shd w:val="clear" w:color="auto" w:fill="FAF9F8"/>
        </w:rPr>
        <w:lastRenderedPageBreak/>
        <w:t>Inhoudsopgave</w:t>
      </w:r>
    </w:p>
    <w:p w14:paraId="73081003" w14:textId="706956C7"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Inleiding</w:t>
      </w:r>
    </w:p>
    <w:p w14:paraId="03944657" w14:textId="55F4BAF5"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Inhoudsopgave</w:t>
      </w:r>
    </w:p>
    <w:p w14:paraId="4A67EEB9" w14:textId="14B061CF"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Debriefing</w:t>
      </w:r>
    </w:p>
    <w:p w14:paraId="4DE1AEF7" w14:textId="0317F42F"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Doelgroeponderzoek</w:t>
      </w:r>
    </w:p>
    <w:p w14:paraId="09A81F10" w14:textId="19FF3BF3"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Ontwerpen</w:t>
      </w:r>
    </w:p>
    <w:p w14:paraId="24BF08B7" w14:textId="39F46F84" w:rsidR="0023566C" w:rsidRDefault="0023566C"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Planning</w:t>
      </w:r>
    </w:p>
    <w:p w14:paraId="17876D60" w14:textId="7FE506D8" w:rsidR="0023566C" w:rsidRDefault="000441CD" w:rsidP="0023566C">
      <w:pPr>
        <w:pStyle w:val="ListParagraph"/>
        <w:numPr>
          <w:ilvl w:val="0"/>
          <w:numId w:val="7"/>
        </w:numPr>
        <w:tabs>
          <w:tab w:val="left" w:pos="3315"/>
        </w:tabs>
        <w:spacing w:after="0"/>
        <w:rPr>
          <w:rFonts w:ascii="PlaidS" w:hAnsi="PlaidS" w:cs="Arial"/>
          <w:shd w:val="clear" w:color="auto" w:fill="FAF9F8"/>
        </w:rPr>
      </w:pPr>
      <w:r>
        <w:rPr>
          <w:rFonts w:ascii="PlaidS" w:hAnsi="PlaidS" w:cs="Arial"/>
          <w:shd w:val="clear" w:color="auto" w:fill="FAF9F8"/>
        </w:rPr>
        <w:t>Web technieken</w:t>
      </w:r>
    </w:p>
    <w:p w14:paraId="272177AC" w14:textId="77777777" w:rsidR="0023566C" w:rsidRDefault="0023566C">
      <w:pPr>
        <w:rPr>
          <w:rFonts w:ascii="PlaidS" w:eastAsiaTheme="minorHAnsi" w:hAnsi="PlaidS" w:cs="Arial"/>
          <w:sz w:val="21"/>
          <w:shd w:val="clear" w:color="auto" w:fill="FAF9F8"/>
        </w:rPr>
      </w:pPr>
      <w:r>
        <w:rPr>
          <w:rFonts w:ascii="PlaidS" w:hAnsi="PlaidS" w:cs="Arial"/>
          <w:shd w:val="clear" w:color="auto" w:fill="FAF9F8"/>
        </w:rPr>
        <w:br w:type="page"/>
      </w:r>
    </w:p>
    <w:p w14:paraId="29CE4790" w14:textId="5EFED8FD" w:rsidR="0023566C" w:rsidRDefault="0023566C" w:rsidP="0023566C">
      <w:pPr>
        <w:tabs>
          <w:tab w:val="left" w:pos="3315"/>
        </w:tabs>
        <w:spacing w:after="0"/>
        <w:rPr>
          <w:rFonts w:ascii="PlaidS" w:hAnsi="PlaidS" w:cs="Arial"/>
          <w:b/>
          <w:bCs/>
          <w:shd w:val="clear" w:color="auto" w:fill="FAF9F8"/>
        </w:rPr>
      </w:pPr>
      <w:r>
        <w:rPr>
          <w:rFonts w:ascii="PlaidS" w:hAnsi="PlaidS" w:cs="Arial"/>
          <w:b/>
          <w:bCs/>
          <w:shd w:val="clear" w:color="auto" w:fill="FAF9F8"/>
        </w:rPr>
        <w:lastRenderedPageBreak/>
        <w:t>Debriefing</w:t>
      </w:r>
    </w:p>
    <w:p w14:paraId="7DCB8E59" w14:textId="77777777" w:rsidR="0023566C" w:rsidRDefault="0023566C" w:rsidP="0023566C">
      <w:pPr>
        <w:tabs>
          <w:tab w:val="left" w:pos="3315"/>
        </w:tabs>
        <w:spacing w:after="0"/>
        <w:rPr>
          <w:rFonts w:ascii="PlaidS" w:hAnsi="PlaidS" w:cs="Arial"/>
          <w:shd w:val="clear" w:color="auto" w:fill="FAF9F8"/>
        </w:rPr>
      </w:pPr>
    </w:p>
    <w:p w14:paraId="75E305EF" w14:textId="5458782F" w:rsidR="0023566C" w:rsidRPr="0023566C" w:rsidRDefault="0023566C"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Op 8 mei 2023 heeft meneer Van Ginneke bij het keuzedeel front-end </w:t>
      </w:r>
    </w:p>
    <w:p w14:paraId="58D4AFE6" w14:textId="7ADFC6DA" w:rsidR="0023566C" w:rsidRDefault="0023566C"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een pitch gegeven over zijn website. De website is sterk aan vervanging toe. De website is uitgezoomd, opgebouwd uit HTML Tables en totaal niet responsive. Ook de CSS kleinigheden zoals de afgezaagde hoeken zijn foto’s in plaats van CSS proporties. </w:t>
      </w:r>
      <w:r w:rsidR="00CE51FA">
        <w:rPr>
          <w:rFonts w:ascii="PlaidS" w:hAnsi="PlaidS" w:cs="Arial"/>
          <w:shd w:val="clear" w:color="auto" w:fill="FAF9F8"/>
        </w:rPr>
        <w:t xml:space="preserve">Ten slotte gaat het navigeren in de website ook erg </w:t>
      </w:r>
      <w:r w:rsidR="00CE51FA" w:rsidRPr="00CE51FA">
        <w:rPr>
          <w:rFonts w:ascii="PlaidS" w:hAnsi="PlaidS" w:cs="Arial"/>
          <w:shd w:val="clear" w:color="auto" w:fill="FAF9F8"/>
        </w:rPr>
        <w:t>klungelig</w:t>
      </w:r>
      <w:r w:rsidR="00CE51FA">
        <w:rPr>
          <w:rFonts w:ascii="PlaidS" w:hAnsi="PlaidS" w:cs="Arial"/>
          <w:shd w:val="clear" w:color="auto" w:fill="FAF9F8"/>
        </w:rPr>
        <w:t xml:space="preserve">. </w:t>
      </w:r>
    </w:p>
    <w:p w14:paraId="274C99F7" w14:textId="77777777" w:rsidR="00CE51FA" w:rsidRDefault="00CE51FA" w:rsidP="0023566C">
      <w:pPr>
        <w:tabs>
          <w:tab w:val="left" w:pos="3315"/>
        </w:tabs>
        <w:spacing w:after="0"/>
        <w:rPr>
          <w:rFonts w:ascii="PlaidS" w:hAnsi="PlaidS" w:cs="Arial"/>
          <w:shd w:val="clear" w:color="auto" w:fill="FAF9F8"/>
        </w:rPr>
      </w:pPr>
    </w:p>
    <w:p w14:paraId="5FCB7E73" w14:textId="791811C7" w:rsidR="00211880" w:rsidRDefault="00CE51FA" w:rsidP="0023566C">
      <w:pPr>
        <w:tabs>
          <w:tab w:val="left" w:pos="3315"/>
        </w:tabs>
        <w:spacing w:after="0"/>
        <w:rPr>
          <w:rFonts w:ascii="PlaidS" w:hAnsi="PlaidS" w:cs="Arial"/>
          <w:shd w:val="clear" w:color="auto" w:fill="FAF9F8"/>
        </w:rPr>
      </w:pPr>
      <w:r>
        <w:rPr>
          <w:rFonts w:ascii="PlaidS" w:hAnsi="PlaidS" w:cs="Arial"/>
          <w:shd w:val="clear" w:color="auto" w:fill="FAF9F8"/>
        </w:rPr>
        <w:t xml:space="preserve">Van Ginneke gaf aan dat hij graag verschillende sub-tabjes met elkaar gecombineerd ziet worden in een pagina. </w:t>
      </w:r>
      <w:r w:rsidR="00211880">
        <w:rPr>
          <w:rFonts w:ascii="PlaidS" w:hAnsi="PlaidS" w:cs="Arial"/>
          <w:shd w:val="clear" w:color="auto" w:fill="FAF9F8"/>
        </w:rPr>
        <w:t xml:space="preserve">Op deze pagina kunnen dan ook de foto’s en teksten onder elkaar weergegeven worden. </w:t>
      </w:r>
      <w:r>
        <w:rPr>
          <w:rFonts w:ascii="PlaidS" w:hAnsi="PlaidS" w:cs="Arial"/>
          <w:shd w:val="clear" w:color="auto" w:fill="FAF9F8"/>
        </w:rPr>
        <w:t xml:space="preserve">Neem bijvoorbeeld de </w:t>
      </w:r>
      <w:r w:rsidR="00211880">
        <w:rPr>
          <w:rFonts w:ascii="PlaidS" w:hAnsi="PlaidS" w:cs="Arial"/>
          <w:shd w:val="clear" w:color="auto" w:fill="FAF9F8"/>
        </w:rPr>
        <w:t xml:space="preserve">subkopjes onder het kopje “Ontwerp”. Ook ziet hij graag </w:t>
      </w:r>
      <w:r w:rsidR="00211880" w:rsidRPr="00211880">
        <w:rPr>
          <w:rFonts w:ascii="PlaidS" w:hAnsi="PlaidS" w:cs="Arial"/>
          <w:shd w:val="clear" w:color="auto" w:fill="FAF9F8"/>
        </w:rPr>
        <w:t>éé</w:t>
      </w:r>
      <w:r w:rsidR="00211880">
        <w:rPr>
          <w:rFonts w:ascii="PlaidS" w:hAnsi="PlaidS" w:cs="Arial"/>
          <w:shd w:val="clear" w:color="auto" w:fill="FAF9F8"/>
        </w:rPr>
        <w:t xml:space="preserve">n navigatiebalk </w:t>
      </w:r>
      <w:r w:rsidR="00C84904">
        <w:rPr>
          <w:rFonts w:ascii="PlaidS" w:hAnsi="PlaidS" w:cs="Arial"/>
          <w:shd w:val="clear" w:color="auto" w:fill="FAF9F8"/>
        </w:rPr>
        <w:t>waarin</w:t>
      </w:r>
      <w:r w:rsidR="00211880">
        <w:rPr>
          <w:rFonts w:ascii="PlaidS" w:hAnsi="PlaidS" w:cs="Arial"/>
          <w:shd w:val="clear" w:color="auto" w:fill="FAF9F8"/>
        </w:rPr>
        <w:t xml:space="preserve"> alle kopjes opgenomen zijn. Hierin kunnen dan de kopjes: projecten, ontwerp, profiel, algemeen en contact staan.</w:t>
      </w:r>
    </w:p>
    <w:p w14:paraId="70929EE9" w14:textId="77777777" w:rsidR="00211880" w:rsidRDefault="00211880" w:rsidP="0023566C">
      <w:pPr>
        <w:tabs>
          <w:tab w:val="left" w:pos="3315"/>
        </w:tabs>
        <w:spacing w:after="0"/>
        <w:rPr>
          <w:rFonts w:ascii="PlaidS" w:hAnsi="PlaidS" w:cs="Arial"/>
          <w:shd w:val="clear" w:color="auto" w:fill="FAF9F8"/>
        </w:rPr>
      </w:pPr>
    </w:p>
    <w:p w14:paraId="4103D648" w14:textId="09ED4D64" w:rsidR="00211880" w:rsidRDefault="0075228F" w:rsidP="0075228F">
      <w:pPr>
        <w:rPr>
          <w:rFonts w:ascii="PlaidS" w:hAnsi="PlaidS" w:cs="Arial"/>
          <w:b/>
          <w:bCs/>
          <w:shd w:val="clear" w:color="auto" w:fill="FAF9F8"/>
        </w:rPr>
      </w:pPr>
      <w:r>
        <w:rPr>
          <w:rFonts w:ascii="PlaidS" w:hAnsi="PlaidS" w:cs="Arial"/>
          <w:shd w:val="clear" w:color="auto" w:fill="FAF9F8"/>
        </w:rPr>
        <w:br w:type="page"/>
      </w:r>
      <w:r w:rsidRPr="0075228F">
        <w:rPr>
          <w:rFonts w:ascii="PlaidS" w:hAnsi="PlaidS" w:cs="Arial"/>
          <w:b/>
          <w:bCs/>
          <w:shd w:val="clear" w:color="auto" w:fill="FAF9F8"/>
        </w:rPr>
        <w:lastRenderedPageBreak/>
        <w:t>Doelgroeponderzoek</w:t>
      </w:r>
    </w:p>
    <w:p w14:paraId="209BE842" w14:textId="77777777" w:rsidR="00F90AA5" w:rsidRDefault="0075228F" w:rsidP="0075228F">
      <w:pPr>
        <w:rPr>
          <w:rFonts w:ascii="PlaidS" w:hAnsi="PlaidS" w:cs="Arial"/>
          <w:shd w:val="clear" w:color="auto" w:fill="FAF9F8"/>
        </w:rPr>
      </w:pPr>
      <w:r>
        <w:rPr>
          <w:rFonts w:ascii="PlaidS" w:hAnsi="PlaidS" w:cs="Arial"/>
          <w:shd w:val="clear" w:color="auto" w:fill="FAF9F8"/>
        </w:rPr>
        <w:t>De doelgroep van dit project zijn voornamelijk</w:t>
      </w:r>
      <w:r w:rsidR="0080386C">
        <w:rPr>
          <w:rFonts w:ascii="PlaidS" w:hAnsi="PlaidS" w:cs="Arial"/>
          <w:shd w:val="clear" w:color="auto" w:fill="FAF9F8"/>
        </w:rPr>
        <w:t xml:space="preserve"> particulieren of bedrijven die op zoek zijn naar</w:t>
      </w:r>
      <w:r>
        <w:rPr>
          <w:rFonts w:ascii="PlaidS" w:hAnsi="PlaidS" w:cs="Arial"/>
          <w:shd w:val="clear" w:color="auto" w:fill="FAF9F8"/>
        </w:rPr>
        <w:t xml:space="preserve"> advies op de </w:t>
      </w:r>
      <w:r w:rsidRPr="0075228F">
        <w:rPr>
          <w:rFonts w:ascii="PlaidS" w:hAnsi="PlaidS" w:cs="Arial"/>
          <w:shd w:val="clear" w:color="auto" w:fill="FAF9F8"/>
        </w:rPr>
        <w:t>bouwvoorbereiding</w:t>
      </w:r>
      <w:r>
        <w:rPr>
          <w:rFonts w:ascii="PlaidS" w:hAnsi="PlaidS" w:cs="Arial"/>
          <w:shd w:val="clear" w:color="auto" w:fill="FAF9F8"/>
        </w:rPr>
        <w:t xml:space="preserve"> of voor </w:t>
      </w:r>
      <w:r w:rsidRPr="0075228F">
        <w:rPr>
          <w:rFonts w:ascii="PlaidS" w:hAnsi="PlaidS" w:cs="Arial"/>
          <w:shd w:val="clear" w:color="auto" w:fill="FAF9F8"/>
        </w:rPr>
        <w:t>interieuradviezen</w:t>
      </w:r>
      <w:r>
        <w:rPr>
          <w:rFonts w:ascii="PlaidS" w:hAnsi="PlaidS" w:cs="Arial"/>
          <w:shd w:val="clear" w:color="auto" w:fill="FAF9F8"/>
        </w:rPr>
        <w:t>.</w:t>
      </w:r>
    </w:p>
    <w:p w14:paraId="1DC0890D" w14:textId="77777777" w:rsidR="00F90AA5" w:rsidRDefault="00F90AA5">
      <w:pPr>
        <w:rPr>
          <w:rFonts w:ascii="PlaidS" w:hAnsi="PlaidS" w:cs="Arial"/>
          <w:shd w:val="clear" w:color="auto" w:fill="FAF9F8"/>
        </w:rPr>
      </w:pPr>
      <w:r>
        <w:rPr>
          <w:rFonts w:ascii="PlaidS" w:hAnsi="PlaidS" w:cs="Arial"/>
          <w:shd w:val="clear" w:color="auto" w:fill="FAF9F8"/>
        </w:rPr>
        <w:br w:type="page"/>
      </w:r>
    </w:p>
    <w:p w14:paraId="3030C375" w14:textId="297C1D2E" w:rsidR="006207CE" w:rsidRDefault="008C2987" w:rsidP="0075228F">
      <w:pPr>
        <w:rPr>
          <w:rFonts w:ascii="PlaidS" w:hAnsi="PlaidS" w:cs="Arial"/>
          <w:b/>
          <w:bCs/>
          <w:shd w:val="clear" w:color="auto" w:fill="FAF9F8"/>
        </w:rPr>
      </w:pPr>
      <w:r w:rsidRPr="006207CE">
        <w:rPr>
          <w:rFonts w:ascii="PlaidS" w:hAnsi="PlaidS" w:cs="Arial"/>
          <w:noProof/>
          <w:shd w:val="clear" w:color="auto" w:fill="FAF9F8"/>
        </w:rPr>
        <w:lastRenderedPageBreak/>
        <w:drawing>
          <wp:anchor distT="0" distB="0" distL="114300" distR="114300" simplePos="0" relativeHeight="251660288" behindDoc="1" locked="0" layoutInCell="1" allowOverlap="1" wp14:anchorId="174AA5B1" wp14:editId="28B52A0E">
            <wp:simplePos x="0" y="0"/>
            <wp:positionH relativeFrom="margin">
              <wp:posOffset>4196080</wp:posOffset>
            </wp:positionH>
            <wp:positionV relativeFrom="paragraph">
              <wp:posOffset>376555</wp:posOffset>
            </wp:positionV>
            <wp:extent cx="2153285" cy="2110740"/>
            <wp:effectExtent l="0" t="0" r="0" b="3810"/>
            <wp:wrapTight wrapText="bothSides">
              <wp:wrapPolygon edited="0">
                <wp:start x="0" y="0"/>
                <wp:lineTo x="0" y="21444"/>
                <wp:lineTo x="21403" y="21444"/>
                <wp:lineTo x="21403" y="0"/>
                <wp:lineTo x="0" y="0"/>
              </wp:wrapPolygon>
            </wp:wrapTight>
            <wp:docPr id="202132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2498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3285" cy="2110740"/>
                    </a:xfrm>
                    <a:prstGeom prst="rect">
                      <a:avLst/>
                    </a:prstGeom>
                  </pic:spPr>
                </pic:pic>
              </a:graphicData>
            </a:graphic>
            <wp14:sizeRelH relativeFrom="margin">
              <wp14:pctWidth>0</wp14:pctWidth>
            </wp14:sizeRelH>
            <wp14:sizeRelV relativeFrom="margin">
              <wp14:pctHeight>0</wp14:pctHeight>
            </wp14:sizeRelV>
          </wp:anchor>
        </w:drawing>
      </w:r>
      <w:r w:rsidR="006207CE" w:rsidRPr="006207CE">
        <w:rPr>
          <w:rFonts w:ascii="PlaidS" w:hAnsi="PlaidS" w:cs="Arial"/>
          <w:noProof/>
          <w:shd w:val="clear" w:color="auto" w:fill="FAF9F8"/>
        </w:rPr>
        <w:drawing>
          <wp:anchor distT="0" distB="0" distL="114300" distR="114300" simplePos="0" relativeHeight="251658240" behindDoc="0" locked="0" layoutInCell="1" allowOverlap="1" wp14:anchorId="55C507EB" wp14:editId="62EA9AFE">
            <wp:simplePos x="0" y="0"/>
            <wp:positionH relativeFrom="margin">
              <wp:posOffset>-45720</wp:posOffset>
            </wp:positionH>
            <wp:positionV relativeFrom="paragraph">
              <wp:posOffset>360934</wp:posOffset>
            </wp:positionV>
            <wp:extent cx="2322195" cy="1668780"/>
            <wp:effectExtent l="0" t="0" r="1905" b="7620"/>
            <wp:wrapSquare wrapText="bothSides"/>
            <wp:docPr id="12201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5135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2195" cy="1668780"/>
                    </a:xfrm>
                    <a:prstGeom prst="rect">
                      <a:avLst/>
                    </a:prstGeom>
                  </pic:spPr>
                </pic:pic>
              </a:graphicData>
            </a:graphic>
            <wp14:sizeRelH relativeFrom="margin">
              <wp14:pctWidth>0</wp14:pctWidth>
            </wp14:sizeRelH>
            <wp14:sizeRelV relativeFrom="margin">
              <wp14:pctHeight>0</wp14:pctHeight>
            </wp14:sizeRelV>
          </wp:anchor>
        </w:drawing>
      </w:r>
      <w:r w:rsidR="00F90AA5" w:rsidRPr="00F90AA5">
        <w:rPr>
          <w:rFonts w:ascii="PlaidS" w:hAnsi="PlaidS" w:cs="Arial"/>
          <w:b/>
          <w:bCs/>
          <w:shd w:val="clear" w:color="auto" w:fill="FAF9F8"/>
        </w:rPr>
        <w:t>Wireframes</w:t>
      </w:r>
    </w:p>
    <w:p w14:paraId="55C4DA63" w14:textId="3C7F3C4F" w:rsidR="006207CE" w:rsidRDefault="006207CE" w:rsidP="0075228F">
      <w:pPr>
        <w:rPr>
          <w:rFonts w:ascii="PlaidS" w:hAnsi="PlaidS" w:cs="Arial"/>
          <w:shd w:val="clear" w:color="auto" w:fill="FAF9F8"/>
        </w:rPr>
      </w:pPr>
      <w:r w:rsidRPr="006207CE">
        <w:rPr>
          <w:rFonts w:ascii="PlaidS" w:hAnsi="PlaidS" w:cs="Arial"/>
          <w:noProof/>
          <w:shd w:val="clear" w:color="auto" w:fill="FAF9F8"/>
        </w:rPr>
        <w:drawing>
          <wp:anchor distT="0" distB="0" distL="114300" distR="114300" simplePos="0" relativeHeight="251661312" behindDoc="0" locked="0" layoutInCell="1" allowOverlap="1" wp14:anchorId="77F23423" wp14:editId="501B0F6D">
            <wp:simplePos x="0" y="0"/>
            <wp:positionH relativeFrom="margin">
              <wp:align>left</wp:align>
            </wp:positionH>
            <wp:positionV relativeFrom="paragraph">
              <wp:posOffset>1954479</wp:posOffset>
            </wp:positionV>
            <wp:extent cx="984885" cy="1923415"/>
            <wp:effectExtent l="0" t="0" r="5715" b="635"/>
            <wp:wrapSquare wrapText="bothSides"/>
            <wp:docPr id="100080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45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4885" cy="1923415"/>
                    </a:xfrm>
                    <a:prstGeom prst="rect">
                      <a:avLst/>
                    </a:prstGeom>
                  </pic:spPr>
                </pic:pic>
              </a:graphicData>
            </a:graphic>
            <wp14:sizeRelH relativeFrom="margin">
              <wp14:pctWidth>0</wp14:pctWidth>
            </wp14:sizeRelH>
            <wp14:sizeRelV relativeFrom="margin">
              <wp14:pctHeight>0</wp14:pctHeight>
            </wp14:sizeRelV>
          </wp:anchor>
        </w:drawing>
      </w:r>
      <w:r w:rsidRPr="006207CE">
        <w:rPr>
          <w:rFonts w:ascii="PlaidS" w:hAnsi="PlaidS" w:cs="Arial"/>
          <w:noProof/>
          <w:shd w:val="clear" w:color="auto" w:fill="FAF9F8"/>
        </w:rPr>
        <w:drawing>
          <wp:anchor distT="0" distB="0" distL="114300" distR="114300" simplePos="0" relativeHeight="251659264" behindDoc="0" locked="0" layoutInCell="1" allowOverlap="1" wp14:anchorId="34FC41BE" wp14:editId="3714C262">
            <wp:simplePos x="0" y="0"/>
            <wp:positionH relativeFrom="column">
              <wp:posOffset>2340864</wp:posOffset>
            </wp:positionH>
            <wp:positionV relativeFrom="paragraph">
              <wp:posOffset>36576</wp:posOffset>
            </wp:positionV>
            <wp:extent cx="1771650" cy="2486660"/>
            <wp:effectExtent l="0" t="0" r="0" b="8890"/>
            <wp:wrapSquare wrapText="bothSides"/>
            <wp:docPr id="206249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915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0" cy="2486660"/>
                    </a:xfrm>
                    <a:prstGeom prst="rect">
                      <a:avLst/>
                    </a:prstGeom>
                  </pic:spPr>
                </pic:pic>
              </a:graphicData>
            </a:graphic>
          </wp:anchor>
        </w:drawing>
      </w:r>
      <w:r w:rsidRPr="006207CE">
        <w:rPr>
          <w:rFonts w:ascii="PlaidS" w:hAnsi="PlaidS" w:cs="Arial"/>
          <w:shd w:val="clear" w:color="auto" w:fill="FAF9F8"/>
        </w:rPr>
        <w:t xml:space="preserve">   </w:t>
      </w:r>
    </w:p>
    <w:p w14:paraId="6093C781" w14:textId="55371075" w:rsidR="00B65328" w:rsidRDefault="006207CE" w:rsidP="0075228F">
      <w:pPr>
        <w:rPr>
          <w:rFonts w:ascii="PlaidS" w:hAnsi="PlaidS" w:cs="Arial"/>
          <w:b/>
          <w:bCs/>
          <w:shd w:val="clear" w:color="auto" w:fill="FAF9F8"/>
        </w:rPr>
      </w:pPr>
      <w:r w:rsidRPr="006207CE">
        <w:rPr>
          <w:rFonts w:ascii="PlaidS" w:hAnsi="PlaidS" w:cs="Arial"/>
          <w:noProof/>
          <w:shd w:val="clear" w:color="auto" w:fill="FAF9F8"/>
        </w:rPr>
        <w:drawing>
          <wp:anchor distT="0" distB="0" distL="114300" distR="114300" simplePos="0" relativeHeight="251663360" behindDoc="1" locked="0" layoutInCell="1" allowOverlap="1" wp14:anchorId="63DEB019" wp14:editId="4A6D462E">
            <wp:simplePos x="0" y="0"/>
            <wp:positionH relativeFrom="column">
              <wp:posOffset>4220936</wp:posOffset>
            </wp:positionH>
            <wp:positionV relativeFrom="paragraph">
              <wp:posOffset>194038</wp:posOffset>
            </wp:positionV>
            <wp:extent cx="1304290" cy="3443605"/>
            <wp:effectExtent l="0" t="0" r="0" b="4445"/>
            <wp:wrapTight wrapText="bothSides">
              <wp:wrapPolygon edited="0">
                <wp:start x="0" y="0"/>
                <wp:lineTo x="0" y="21508"/>
                <wp:lineTo x="21137" y="21508"/>
                <wp:lineTo x="21137" y="0"/>
                <wp:lineTo x="0" y="0"/>
              </wp:wrapPolygon>
            </wp:wrapTight>
            <wp:docPr id="14769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283" name=""/>
                    <pic:cNvPicPr/>
                  </pic:nvPicPr>
                  <pic:blipFill>
                    <a:blip r:embed="rId14">
                      <a:extLst>
                        <a:ext uri="{28A0092B-C50C-407E-A947-70E740481C1C}">
                          <a14:useLocalDpi xmlns:a14="http://schemas.microsoft.com/office/drawing/2010/main" val="0"/>
                        </a:ext>
                      </a:extLst>
                    </a:blip>
                    <a:stretch>
                      <a:fillRect/>
                    </a:stretch>
                  </pic:blipFill>
                  <pic:spPr>
                    <a:xfrm>
                      <a:off x="0" y="0"/>
                      <a:ext cx="1304290" cy="3443605"/>
                    </a:xfrm>
                    <a:prstGeom prst="rect">
                      <a:avLst/>
                    </a:prstGeom>
                  </pic:spPr>
                </pic:pic>
              </a:graphicData>
            </a:graphic>
          </wp:anchor>
        </w:drawing>
      </w:r>
      <w:r w:rsidRPr="006207CE">
        <w:rPr>
          <w:rFonts w:ascii="PlaidS" w:hAnsi="PlaidS" w:cs="Arial"/>
          <w:noProof/>
          <w:shd w:val="clear" w:color="auto" w:fill="FAF9F8"/>
        </w:rPr>
        <w:drawing>
          <wp:anchor distT="0" distB="0" distL="114300" distR="114300" simplePos="0" relativeHeight="251662336" behindDoc="0" locked="0" layoutInCell="1" allowOverlap="1" wp14:anchorId="4B8BD1FD" wp14:editId="48237AE6">
            <wp:simplePos x="0" y="0"/>
            <wp:positionH relativeFrom="column">
              <wp:posOffset>2351314</wp:posOffset>
            </wp:positionH>
            <wp:positionV relativeFrom="paragraph">
              <wp:posOffset>528774</wp:posOffset>
            </wp:positionV>
            <wp:extent cx="1355090" cy="3566795"/>
            <wp:effectExtent l="0" t="0" r="0" b="0"/>
            <wp:wrapSquare wrapText="bothSides"/>
            <wp:docPr id="80375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58507" name=""/>
                    <pic:cNvPicPr/>
                  </pic:nvPicPr>
                  <pic:blipFill>
                    <a:blip r:embed="rId15">
                      <a:extLst>
                        <a:ext uri="{28A0092B-C50C-407E-A947-70E740481C1C}">
                          <a14:useLocalDpi xmlns:a14="http://schemas.microsoft.com/office/drawing/2010/main" val="0"/>
                        </a:ext>
                      </a:extLst>
                    </a:blip>
                    <a:stretch>
                      <a:fillRect/>
                    </a:stretch>
                  </pic:blipFill>
                  <pic:spPr>
                    <a:xfrm>
                      <a:off x="0" y="0"/>
                      <a:ext cx="1355090" cy="3566795"/>
                    </a:xfrm>
                    <a:prstGeom prst="rect">
                      <a:avLst/>
                    </a:prstGeom>
                  </pic:spPr>
                </pic:pic>
              </a:graphicData>
            </a:graphic>
            <wp14:sizeRelH relativeFrom="margin">
              <wp14:pctWidth>0</wp14:pctWidth>
            </wp14:sizeRelH>
            <wp14:sizeRelV relativeFrom="margin">
              <wp14:pctHeight>0</wp14:pctHeight>
            </wp14:sizeRelV>
          </wp:anchor>
        </w:drawing>
      </w:r>
      <w:r w:rsidRPr="006207CE">
        <w:rPr>
          <w:rFonts w:ascii="PlaidS" w:hAnsi="PlaidS" w:cs="Arial"/>
          <w:shd w:val="clear" w:color="auto" w:fill="FAF9F8"/>
        </w:rPr>
        <w:t xml:space="preserve">   </w:t>
      </w:r>
      <w:r w:rsidR="00B65328">
        <w:rPr>
          <w:rFonts w:ascii="PlaidS" w:hAnsi="PlaidS" w:cs="Arial"/>
          <w:shd w:val="clear" w:color="auto" w:fill="FAF9F8"/>
        </w:rPr>
        <w:br w:type="page"/>
      </w:r>
      <w:r w:rsidR="00B65328">
        <w:rPr>
          <w:rFonts w:ascii="PlaidS" w:hAnsi="PlaidS" w:cs="Arial"/>
          <w:b/>
          <w:bCs/>
          <w:shd w:val="clear" w:color="auto" w:fill="FAF9F8"/>
        </w:rPr>
        <w:lastRenderedPageBreak/>
        <w:t>Planning</w:t>
      </w:r>
    </w:p>
    <w:tbl>
      <w:tblPr>
        <w:tblStyle w:val="TableGrid"/>
        <w:tblW w:w="0" w:type="auto"/>
        <w:tblLook w:val="04A0" w:firstRow="1" w:lastRow="0" w:firstColumn="1" w:lastColumn="0" w:noHBand="0" w:noVBand="1"/>
      </w:tblPr>
      <w:tblGrid>
        <w:gridCol w:w="1555"/>
        <w:gridCol w:w="8515"/>
      </w:tblGrid>
      <w:tr w:rsidR="00B65328" w14:paraId="645C6D03" w14:textId="77777777" w:rsidTr="00B65328">
        <w:tc>
          <w:tcPr>
            <w:tcW w:w="1555" w:type="dxa"/>
          </w:tcPr>
          <w:p w14:paraId="1E3ABAD1" w14:textId="31901903" w:rsidR="00B65328" w:rsidRPr="00B65328" w:rsidRDefault="00B65328" w:rsidP="0075228F">
            <w:pPr>
              <w:rPr>
                <w:rFonts w:ascii="PlaidS" w:hAnsi="PlaidS" w:cs="Arial"/>
                <w:b/>
                <w:bCs/>
                <w:shd w:val="clear" w:color="auto" w:fill="FAF9F8"/>
              </w:rPr>
            </w:pPr>
            <w:r w:rsidRPr="00B65328">
              <w:rPr>
                <w:rFonts w:ascii="PlaidS" w:hAnsi="PlaidS" w:cs="Arial"/>
                <w:b/>
                <w:bCs/>
                <w:shd w:val="clear" w:color="auto" w:fill="FAF9F8"/>
              </w:rPr>
              <w:t>Datum</w:t>
            </w:r>
          </w:p>
        </w:tc>
        <w:tc>
          <w:tcPr>
            <w:tcW w:w="8515" w:type="dxa"/>
          </w:tcPr>
          <w:p w14:paraId="4E1DB2AD" w14:textId="2849EFCD" w:rsidR="00B65328" w:rsidRPr="00B65328" w:rsidRDefault="00B65328" w:rsidP="0075228F">
            <w:pPr>
              <w:rPr>
                <w:rFonts w:ascii="PlaidS" w:hAnsi="PlaidS" w:cs="Arial"/>
                <w:b/>
                <w:bCs/>
                <w:shd w:val="clear" w:color="auto" w:fill="FAF9F8"/>
              </w:rPr>
            </w:pPr>
            <w:r w:rsidRPr="00B65328">
              <w:rPr>
                <w:rFonts w:ascii="PlaidS" w:hAnsi="PlaidS" w:cs="Arial"/>
                <w:b/>
                <w:bCs/>
                <w:shd w:val="clear" w:color="auto" w:fill="FAF9F8"/>
              </w:rPr>
              <w:t>Taak</w:t>
            </w:r>
          </w:p>
        </w:tc>
      </w:tr>
      <w:tr w:rsidR="00B65328" w14:paraId="0379951B" w14:textId="77777777" w:rsidTr="00B65328">
        <w:tc>
          <w:tcPr>
            <w:tcW w:w="1555" w:type="dxa"/>
          </w:tcPr>
          <w:p w14:paraId="48CF07F2" w14:textId="19F3E495" w:rsidR="00B65328" w:rsidRDefault="00B65328" w:rsidP="0075228F">
            <w:pPr>
              <w:rPr>
                <w:rFonts w:ascii="PlaidS" w:hAnsi="PlaidS" w:cs="Arial"/>
                <w:shd w:val="clear" w:color="auto" w:fill="FAF9F8"/>
              </w:rPr>
            </w:pPr>
            <w:r>
              <w:rPr>
                <w:rFonts w:ascii="PlaidS" w:hAnsi="PlaidS" w:cs="Arial"/>
                <w:shd w:val="clear" w:color="auto" w:fill="FAF9F8"/>
              </w:rPr>
              <w:t>8 mei 2023</w:t>
            </w:r>
          </w:p>
        </w:tc>
        <w:tc>
          <w:tcPr>
            <w:tcW w:w="8515" w:type="dxa"/>
          </w:tcPr>
          <w:p w14:paraId="4970B26B" w14:textId="431BAE7B" w:rsidR="00B65328" w:rsidRDefault="00B65328" w:rsidP="0075228F">
            <w:pPr>
              <w:rPr>
                <w:rFonts w:ascii="PlaidS" w:hAnsi="PlaidS" w:cs="Arial"/>
                <w:shd w:val="clear" w:color="auto" w:fill="FAF9F8"/>
              </w:rPr>
            </w:pPr>
            <w:r>
              <w:rPr>
                <w:rFonts w:ascii="PlaidS" w:hAnsi="PlaidS" w:cs="Arial"/>
                <w:shd w:val="clear" w:color="auto" w:fill="FAF9F8"/>
              </w:rPr>
              <w:t>Pitch klant en Plan van Aanpak schrijven</w:t>
            </w:r>
          </w:p>
        </w:tc>
      </w:tr>
      <w:tr w:rsidR="00B65328" w14:paraId="50E041DD" w14:textId="77777777" w:rsidTr="00B65328">
        <w:tc>
          <w:tcPr>
            <w:tcW w:w="1555" w:type="dxa"/>
          </w:tcPr>
          <w:p w14:paraId="6A59E54D" w14:textId="6CD34911" w:rsidR="00B65328" w:rsidRDefault="00B65328" w:rsidP="0075228F">
            <w:pPr>
              <w:rPr>
                <w:rFonts w:ascii="PlaidS" w:hAnsi="PlaidS" w:cs="Arial"/>
                <w:shd w:val="clear" w:color="auto" w:fill="FAF9F8"/>
              </w:rPr>
            </w:pPr>
            <w:r>
              <w:rPr>
                <w:rFonts w:ascii="PlaidS" w:hAnsi="PlaidS" w:cs="Arial"/>
                <w:shd w:val="clear" w:color="auto" w:fill="FAF9F8"/>
              </w:rPr>
              <w:t>15 mei 2023</w:t>
            </w:r>
          </w:p>
        </w:tc>
        <w:tc>
          <w:tcPr>
            <w:tcW w:w="8515" w:type="dxa"/>
          </w:tcPr>
          <w:p w14:paraId="15BEB988" w14:textId="4AA4C96C" w:rsidR="00B65328" w:rsidRDefault="00B65328" w:rsidP="0075228F">
            <w:pPr>
              <w:rPr>
                <w:rFonts w:ascii="PlaidS" w:hAnsi="PlaidS" w:cs="Arial"/>
                <w:shd w:val="clear" w:color="auto" w:fill="FAF9F8"/>
              </w:rPr>
            </w:pPr>
            <w:r>
              <w:rPr>
                <w:rFonts w:ascii="PlaidS" w:hAnsi="PlaidS" w:cs="Arial"/>
                <w:shd w:val="clear" w:color="auto" w:fill="FAF9F8"/>
              </w:rPr>
              <w:t>Folderstructuur Sass opstellen verschillende pagina’s aanmaken en HTML structuur opstellen.</w:t>
            </w:r>
          </w:p>
        </w:tc>
      </w:tr>
      <w:tr w:rsidR="00B65328" w14:paraId="5B011F83" w14:textId="77777777" w:rsidTr="00B65328">
        <w:tc>
          <w:tcPr>
            <w:tcW w:w="1555" w:type="dxa"/>
          </w:tcPr>
          <w:p w14:paraId="735B4DB5" w14:textId="43DE5F7C" w:rsidR="00B65328" w:rsidRDefault="00B65328" w:rsidP="0075228F">
            <w:pPr>
              <w:rPr>
                <w:rFonts w:ascii="PlaidS" w:hAnsi="PlaidS" w:cs="Arial"/>
                <w:shd w:val="clear" w:color="auto" w:fill="FAF9F8"/>
              </w:rPr>
            </w:pPr>
            <w:r>
              <w:rPr>
                <w:rFonts w:ascii="PlaidS" w:hAnsi="PlaidS" w:cs="Arial"/>
                <w:shd w:val="clear" w:color="auto" w:fill="FAF9F8"/>
              </w:rPr>
              <w:t>22 mei 2023</w:t>
            </w:r>
          </w:p>
        </w:tc>
        <w:tc>
          <w:tcPr>
            <w:tcW w:w="8515" w:type="dxa"/>
          </w:tcPr>
          <w:p w14:paraId="10C119A2" w14:textId="05E80B9C" w:rsidR="00B65328" w:rsidRDefault="00B65328" w:rsidP="0075228F">
            <w:pPr>
              <w:rPr>
                <w:rFonts w:ascii="PlaidS" w:hAnsi="PlaidS" w:cs="Arial"/>
                <w:shd w:val="clear" w:color="auto" w:fill="FAF9F8"/>
              </w:rPr>
            </w:pPr>
            <w:r>
              <w:rPr>
                <w:rFonts w:ascii="PlaidS" w:hAnsi="PlaidS" w:cs="Arial"/>
                <w:shd w:val="clear" w:color="auto" w:fill="FAF9F8"/>
              </w:rPr>
              <w:t>foto’s toevoegen en teskten invoegen en stylen van de website,</w:t>
            </w:r>
          </w:p>
        </w:tc>
      </w:tr>
      <w:tr w:rsidR="00B65328" w14:paraId="17FB42B1" w14:textId="77777777" w:rsidTr="00B65328">
        <w:tc>
          <w:tcPr>
            <w:tcW w:w="1555" w:type="dxa"/>
          </w:tcPr>
          <w:p w14:paraId="39F94990" w14:textId="787DCBF8" w:rsidR="00B65328" w:rsidRDefault="00B65328" w:rsidP="0075228F">
            <w:pPr>
              <w:rPr>
                <w:rFonts w:ascii="PlaidS" w:hAnsi="PlaidS" w:cs="Arial"/>
                <w:shd w:val="clear" w:color="auto" w:fill="FAF9F8"/>
              </w:rPr>
            </w:pPr>
            <w:r>
              <w:rPr>
                <w:rFonts w:ascii="PlaidS" w:hAnsi="PlaidS" w:cs="Arial"/>
                <w:shd w:val="clear" w:color="auto" w:fill="FAF9F8"/>
              </w:rPr>
              <w:t>29 mei 2023</w:t>
            </w:r>
          </w:p>
        </w:tc>
        <w:tc>
          <w:tcPr>
            <w:tcW w:w="8515" w:type="dxa"/>
          </w:tcPr>
          <w:p w14:paraId="2B87E8D0" w14:textId="38AD0B72" w:rsidR="00B65328" w:rsidRDefault="00B65328" w:rsidP="0075228F">
            <w:pPr>
              <w:rPr>
                <w:rFonts w:ascii="PlaidS" w:hAnsi="PlaidS" w:cs="Arial"/>
                <w:shd w:val="clear" w:color="auto" w:fill="FAF9F8"/>
              </w:rPr>
            </w:pPr>
            <w:r>
              <w:rPr>
                <w:rFonts w:ascii="PlaidS" w:hAnsi="PlaidS" w:cs="Arial"/>
                <w:shd w:val="clear" w:color="auto" w:fill="FAF9F8"/>
              </w:rPr>
              <w:t>Stylen van de website en testen</w:t>
            </w:r>
          </w:p>
        </w:tc>
      </w:tr>
      <w:tr w:rsidR="00B65328" w14:paraId="232EB801" w14:textId="77777777" w:rsidTr="00B65328">
        <w:tc>
          <w:tcPr>
            <w:tcW w:w="1555" w:type="dxa"/>
          </w:tcPr>
          <w:p w14:paraId="6FBCE1BD" w14:textId="554D72A8" w:rsidR="00B65328" w:rsidRDefault="00B65328" w:rsidP="0075228F">
            <w:pPr>
              <w:rPr>
                <w:rFonts w:ascii="PlaidS" w:hAnsi="PlaidS" w:cs="Arial"/>
                <w:shd w:val="clear" w:color="auto" w:fill="FAF9F8"/>
              </w:rPr>
            </w:pPr>
            <w:r>
              <w:rPr>
                <w:rFonts w:ascii="PlaidS" w:hAnsi="PlaidS" w:cs="Arial"/>
                <w:shd w:val="clear" w:color="auto" w:fill="FAF9F8"/>
              </w:rPr>
              <w:t>5 juni 2023</w:t>
            </w:r>
          </w:p>
        </w:tc>
        <w:tc>
          <w:tcPr>
            <w:tcW w:w="8515" w:type="dxa"/>
          </w:tcPr>
          <w:p w14:paraId="3C2CF138" w14:textId="5A595732" w:rsidR="00B65328" w:rsidRDefault="00B65328" w:rsidP="0075228F">
            <w:pPr>
              <w:rPr>
                <w:rFonts w:ascii="PlaidS" w:hAnsi="PlaidS" w:cs="Arial"/>
                <w:shd w:val="clear" w:color="auto" w:fill="FAF9F8"/>
              </w:rPr>
            </w:pPr>
            <w:r>
              <w:rPr>
                <w:rFonts w:ascii="PlaidS" w:hAnsi="PlaidS" w:cs="Arial"/>
                <w:shd w:val="clear" w:color="auto" w:fill="FAF9F8"/>
              </w:rPr>
              <w:t>Presenteren aan de klant</w:t>
            </w:r>
          </w:p>
        </w:tc>
      </w:tr>
    </w:tbl>
    <w:p w14:paraId="3CB37EAB" w14:textId="77777777" w:rsidR="00B65328" w:rsidRDefault="00B65328" w:rsidP="0075228F">
      <w:pPr>
        <w:rPr>
          <w:rFonts w:ascii="PlaidS" w:hAnsi="PlaidS" w:cs="Arial"/>
          <w:b/>
          <w:bCs/>
          <w:i/>
          <w:iCs/>
          <w:shd w:val="clear" w:color="auto" w:fill="FAF9F8"/>
        </w:rPr>
      </w:pPr>
    </w:p>
    <w:p w14:paraId="5B91837F" w14:textId="28BC6B40" w:rsidR="00B65328" w:rsidRDefault="00B65328" w:rsidP="0075228F">
      <w:pPr>
        <w:rPr>
          <w:rFonts w:ascii="PlaidS" w:hAnsi="PlaidS" w:cs="Arial"/>
          <w:b/>
          <w:bCs/>
          <w:i/>
          <w:iCs/>
          <w:shd w:val="clear" w:color="auto" w:fill="FAF9F8"/>
        </w:rPr>
      </w:pPr>
      <w:r w:rsidRPr="00B65328">
        <w:rPr>
          <w:rFonts w:ascii="PlaidS" w:hAnsi="PlaidS" w:cs="Arial"/>
          <w:b/>
          <w:bCs/>
          <w:i/>
          <w:iCs/>
          <w:shd w:val="clear" w:color="auto" w:fill="FAF9F8"/>
        </w:rPr>
        <w:t xml:space="preserve">Note: in deze weken ga ik ook thuis verder aan deze opdracht om er een mooi eindproduct van te maken. De exacte data zijn niet bekend. </w:t>
      </w:r>
    </w:p>
    <w:p w14:paraId="5F6B3C4E" w14:textId="77777777" w:rsidR="00B65328" w:rsidRDefault="00B65328">
      <w:pPr>
        <w:rPr>
          <w:rFonts w:ascii="PlaidS" w:hAnsi="PlaidS" w:cs="Arial"/>
          <w:b/>
          <w:bCs/>
          <w:i/>
          <w:iCs/>
          <w:shd w:val="clear" w:color="auto" w:fill="FAF9F8"/>
        </w:rPr>
      </w:pPr>
      <w:r>
        <w:rPr>
          <w:rFonts w:ascii="PlaidS" w:hAnsi="PlaidS" w:cs="Arial"/>
          <w:b/>
          <w:bCs/>
          <w:i/>
          <w:iCs/>
          <w:shd w:val="clear" w:color="auto" w:fill="FAF9F8"/>
        </w:rPr>
        <w:br w:type="page"/>
      </w:r>
    </w:p>
    <w:p w14:paraId="3771EDCC" w14:textId="7EBB8969" w:rsidR="00B65328" w:rsidRDefault="000441CD" w:rsidP="0075228F">
      <w:pPr>
        <w:rPr>
          <w:rFonts w:ascii="PlaidS" w:hAnsi="PlaidS" w:cs="Arial"/>
          <w:b/>
          <w:bCs/>
          <w:shd w:val="clear" w:color="auto" w:fill="FAF9F8"/>
        </w:rPr>
      </w:pPr>
      <w:r>
        <w:rPr>
          <w:rFonts w:ascii="PlaidS" w:hAnsi="PlaidS" w:cs="Arial"/>
          <w:b/>
          <w:bCs/>
          <w:shd w:val="clear" w:color="auto" w:fill="FAF9F8"/>
        </w:rPr>
        <w:lastRenderedPageBreak/>
        <w:t>Web technieken</w:t>
      </w:r>
    </w:p>
    <w:p w14:paraId="275EC63C" w14:textId="37435455" w:rsidR="00B65328" w:rsidRPr="00B65328" w:rsidRDefault="00B65328" w:rsidP="0075228F">
      <w:pPr>
        <w:rPr>
          <w:rFonts w:ascii="PlaidS" w:hAnsi="PlaidS" w:cs="Arial"/>
          <w:shd w:val="clear" w:color="auto" w:fill="FAF9F8"/>
        </w:rPr>
      </w:pPr>
      <w:r>
        <w:rPr>
          <w:rFonts w:ascii="PlaidS" w:hAnsi="PlaidS" w:cs="Arial"/>
          <w:shd w:val="clear" w:color="auto" w:fill="FAF9F8"/>
        </w:rPr>
        <w:t xml:space="preserve">Voor dit project ga ik alleen </w:t>
      </w:r>
      <w:r w:rsidR="00C84904">
        <w:rPr>
          <w:rFonts w:ascii="PlaidS" w:hAnsi="PlaidS" w:cs="Arial"/>
          <w:shd w:val="clear" w:color="auto" w:fill="FAF9F8"/>
        </w:rPr>
        <w:t xml:space="preserve">HTML, CSS JavaScript en </w:t>
      </w:r>
      <w:r>
        <w:rPr>
          <w:rFonts w:ascii="PlaidS" w:hAnsi="PlaidS" w:cs="Arial"/>
          <w:shd w:val="clear" w:color="auto" w:fill="FAF9F8"/>
        </w:rPr>
        <w:t>Sass gebruiken. Vooral omdat ik mijn skills op het gebruik van Sass wil verbeteren. Tevens is dit ook de ideale techniek voor een redelijk kleine website als deze. Ik heb al erg veel ervaring met CSS wat ervoor zorgt dat ik snel iets kan realiseren als ik met Sass werk. Ik heb niet al teveel tijd dus is het van essentieel belang dat ik een tool gebruik waar ik goed mee uit de voeten kan.</w:t>
      </w:r>
    </w:p>
    <w:sectPr w:rsidR="00B65328" w:rsidRPr="00B65328" w:rsidSect="001F6C08">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63C5F" w14:textId="77777777" w:rsidR="006E3DFC" w:rsidRDefault="006E3DFC">
      <w:pPr>
        <w:spacing w:after="0" w:line="240" w:lineRule="auto"/>
      </w:pPr>
      <w:r>
        <w:separator/>
      </w:r>
    </w:p>
  </w:endnote>
  <w:endnote w:type="continuationSeparator" w:id="0">
    <w:p w14:paraId="2047FE9D" w14:textId="77777777" w:rsidR="006E3DFC" w:rsidRDefault="006E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4559961F" w:rsidR="003C589C" w:rsidRPr="001F6C08" w:rsidRDefault="00EB3A3C">
        <w:pPr>
          <w:jc w:val="center"/>
          <w:rPr>
            <w:rFonts w:ascii="PP Right Grotesk Text Wide Medi" w:hAnsi="PP Right Grotesk Text Wide Medi"/>
          </w:rPr>
        </w:pPr>
        <w:r>
          <w:rPr>
            <w:rFonts w:ascii="PP Right Grotesk Text Wide Medi" w:hAnsi="PP Right Grotesk Text Wide Medi"/>
          </w:rPr>
          <w:t>KEUZEDEEL FRONT END</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017F" w14:textId="77777777" w:rsidR="00FC7076" w:rsidRDefault="00FC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BC0F" w14:textId="77777777" w:rsidR="006E3DFC" w:rsidRDefault="006E3DFC">
      <w:pPr>
        <w:spacing w:after="0" w:line="240" w:lineRule="auto"/>
      </w:pPr>
      <w:r>
        <w:separator/>
      </w:r>
    </w:p>
  </w:footnote>
  <w:footnote w:type="continuationSeparator" w:id="0">
    <w:p w14:paraId="7AA732D8" w14:textId="77777777" w:rsidR="006E3DFC" w:rsidRDefault="006E3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F8F6" w14:textId="77777777" w:rsidR="00FC7076" w:rsidRDefault="00FC7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3C9B769A" w:rsidR="003C589C" w:rsidRPr="001F6C08" w:rsidRDefault="0023566C">
        <w:pPr>
          <w:spacing w:after="0"/>
          <w:jc w:val="center"/>
          <w:rPr>
            <w:rFonts w:ascii="Plaid XL" w:hAnsi="Plaid XL"/>
          </w:rPr>
        </w:pPr>
        <w:r>
          <w:rPr>
            <w:rFonts w:ascii="Plaid XL" w:hAnsi="Plaid XL"/>
          </w:rPr>
          <w:t>KLANT OPDRACHT</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0054" w14:textId="77777777" w:rsidR="00FC7076" w:rsidRDefault="00FC7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54E57C8"/>
    <w:multiLevelType w:val="hybridMultilevel"/>
    <w:tmpl w:val="D5EEB4C4"/>
    <w:lvl w:ilvl="0" w:tplc="C19CFE78">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052657960">
    <w:abstractNumId w:val="0"/>
  </w:num>
  <w:num w:numId="2" w16cid:durableId="881291071">
    <w:abstractNumId w:val="5"/>
  </w:num>
  <w:num w:numId="3" w16cid:durableId="437330599">
    <w:abstractNumId w:val="6"/>
  </w:num>
  <w:num w:numId="4" w16cid:durableId="272326687">
    <w:abstractNumId w:val="4"/>
  </w:num>
  <w:num w:numId="5" w16cid:durableId="495463002">
    <w:abstractNumId w:val="2"/>
  </w:num>
  <w:num w:numId="6" w16cid:durableId="595287115">
    <w:abstractNumId w:val="3"/>
  </w:num>
  <w:num w:numId="7" w16cid:durableId="942416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441CD"/>
    <w:rsid w:val="0005073B"/>
    <w:rsid w:val="00061EBB"/>
    <w:rsid w:val="0008197B"/>
    <w:rsid w:val="001277A9"/>
    <w:rsid w:val="00134618"/>
    <w:rsid w:val="001A30E4"/>
    <w:rsid w:val="001C2D2E"/>
    <w:rsid w:val="001F6C08"/>
    <w:rsid w:val="00211880"/>
    <w:rsid w:val="0023566C"/>
    <w:rsid w:val="002610D0"/>
    <w:rsid w:val="002E2125"/>
    <w:rsid w:val="0031379E"/>
    <w:rsid w:val="003C589C"/>
    <w:rsid w:val="004C1B3E"/>
    <w:rsid w:val="004D66FA"/>
    <w:rsid w:val="004F7A96"/>
    <w:rsid w:val="00516825"/>
    <w:rsid w:val="005E5949"/>
    <w:rsid w:val="006207CE"/>
    <w:rsid w:val="00626FE7"/>
    <w:rsid w:val="006D7C18"/>
    <w:rsid w:val="006E3DFC"/>
    <w:rsid w:val="0075228F"/>
    <w:rsid w:val="00753752"/>
    <w:rsid w:val="00760AD8"/>
    <w:rsid w:val="007764E3"/>
    <w:rsid w:val="00786699"/>
    <w:rsid w:val="007F0045"/>
    <w:rsid w:val="0080386C"/>
    <w:rsid w:val="008B6BE0"/>
    <w:rsid w:val="008C2987"/>
    <w:rsid w:val="008D4CD9"/>
    <w:rsid w:val="008E12A8"/>
    <w:rsid w:val="00944094"/>
    <w:rsid w:val="009D06B5"/>
    <w:rsid w:val="009D3477"/>
    <w:rsid w:val="00A5730C"/>
    <w:rsid w:val="00A914FF"/>
    <w:rsid w:val="00A978CD"/>
    <w:rsid w:val="00AD7D97"/>
    <w:rsid w:val="00AE1D62"/>
    <w:rsid w:val="00B65328"/>
    <w:rsid w:val="00B7124D"/>
    <w:rsid w:val="00C4112D"/>
    <w:rsid w:val="00C84904"/>
    <w:rsid w:val="00CA27C3"/>
    <w:rsid w:val="00CE51FA"/>
    <w:rsid w:val="00D328D1"/>
    <w:rsid w:val="00D75FAF"/>
    <w:rsid w:val="00E30D3B"/>
    <w:rsid w:val="00E4374F"/>
    <w:rsid w:val="00E66471"/>
    <w:rsid w:val="00EB3A3C"/>
    <w:rsid w:val="00EF2B06"/>
    <w:rsid w:val="00F4379E"/>
    <w:rsid w:val="00F90AA5"/>
    <w:rsid w:val="00F95C74"/>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B6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0791">
      <w:bodyDiv w:val="1"/>
      <w:marLeft w:val="0"/>
      <w:marRight w:val="0"/>
      <w:marTop w:val="0"/>
      <w:marBottom w:val="0"/>
      <w:divBdr>
        <w:top w:val="none" w:sz="0" w:space="0" w:color="auto"/>
        <w:left w:val="none" w:sz="0" w:space="0" w:color="auto"/>
        <w:bottom w:val="none" w:sz="0" w:space="0" w:color="auto"/>
        <w:right w:val="none" w:sz="0" w:space="0" w:color="auto"/>
      </w:divBdr>
    </w:div>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D4BFB"/>
    <w:rsid w:val="003E5C8B"/>
    <w:rsid w:val="00431459"/>
    <w:rsid w:val="004A4092"/>
    <w:rsid w:val="005E562D"/>
    <w:rsid w:val="006D5774"/>
    <w:rsid w:val="006E65B6"/>
    <w:rsid w:val="007E1A2D"/>
    <w:rsid w:val="00926CCC"/>
    <w:rsid w:val="00B53261"/>
    <w:rsid w:val="00BC003F"/>
    <w:rsid w:val="00D12D1F"/>
    <w:rsid w:val="00F3618F"/>
    <w:rsid w:val="00F36D53"/>
    <w:rsid w:val="00FF5B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62</TotalTime>
  <Pages>8</Pages>
  <Words>362</Words>
  <Characters>1993</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KLANT OPDRACHT</dc:title>
  <dc:subject>KEUZEDEEL FRONT END</dc:subject>
  <dc:creator>Docent</dc:creator>
  <cp:keywords/>
  <cp:lastModifiedBy>Julian van Husen</cp:lastModifiedBy>
  <cp:revision>26</cp:revision>
  <cp:lastPrinted>2022-02-21T13:19:00Z</cp:lastPrinted>
  <dcterms:created xsi:type="dcterms:W3CDTF">2022-02-17T12:18:00Z</dcterms:created>
  <dcterms:modified xsi:type="dcterms:W3CDTF">2023-06-11T09:39:00Z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